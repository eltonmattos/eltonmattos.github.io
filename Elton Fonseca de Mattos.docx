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2378F8" w14:textId="2E5BF0C1" w:rsidR="00D31F3D" w:rsidRDefault="00D31F3D" w:rsidP="008203FE">
      <w:pPr>
        <w:pStyle w:val="Ttulo"/>
        <w:spacing w:after="0" w:line="240" w:lineRule="auto"/>
        <w:jc w:val="center"/>
      </w:pPr>
      <w:r w:rsidRPr="00D31F3D">
        <w:rPr>
          <w:noProof/>
        </w:rPr>
        <w:drawing>
          <wp:inline distT="0" distB="0" distL="0" distR="0" wp14:anchorId="182FE41F" wp14:editId="21F49E01">
            <wp:extent cx="1028700" cy="103626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37724" cy="104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5BD54" w14:textId="19394463" w:rsidR="007F5D0E" w:rsidRDefault="00D31F3D" w:rsidP="004F209A">
      <w:pPr>
        <w:pStyle w:val="Ttulo"/>
        <w:spacing w:after="0" w:line="240" w:lineRule="auto"/>
        <w:jc w:val="center"/>
      </w:pPr>
      <w:r>
        <w:t>Elton Fonseca de Mattos</w:t>
      </w:r>
    </w:p>
    <w:p w14:paraId="0F3528E7" w14:textId="596DDDEB" w:rsidR="004F209A" w:rsidRDefault="004F209A" w:rsidP="004F209A">
      <w:pPr>
        <w:pStyle w:val="Ttulo"/>
        <w:spacing w:line="360" w:lineRule="auto"/>
        <w:jc w:val="center"/>
        <w:rPr>
          <w:sz w:val="24"/>
          <w:szCs w:val="24"/>
        </w:rPr>
      </w:pPr>
      <w:r w:rsidRPr="004F209A">
        <w:rPr>
          <w:sz w:val="24"/>
          <w:szCs w:val="24"/>
        </w:rPr>
        <w:t>Analista Desenvolvedor Dynamics 365/Power Platform</w:t>
      </w:r>
    </w:p>
    <w:p w14:paraId="3F8BFA32" w14:textId="77777777" w:rsidR="003D5B66" w:rsidRDefault="003D5B66" w:rsidP="003D5B66">
      <w:pPr>
        <w:pStyle w:val="Ttulo1"/>
        <w:ind w:right="16"/>
        <w:rPr>
          <w:lang w:bidi="pt-BR"/>
        </w:rPr>
      </w:pPr>
      <w:r>
        <w:t>Sobre Mim</w:t>
      </w:r>
    </w:p>
    <w:p w14:paraId="1E56B753" w14:textId="37FBDCAB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Atuação em projetos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envolvendo customização, desenvolvimento de extensões 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integrações,</w:t>
      </w:r>
      <w:r>
        <w:rPr>
          <w:rFonts w:cs="Calibri (Body)"/>
          <w:szCs w:val="20"/>
        </w:rPr>
        <w:t xml:space="preserve"> d</w:t>
      </w:r>
      <w:r w:rsidRPr="008203FE">
        <w:rPr>
          <w:rFonts w:cs="Calibri (Body)"/>
          <w:szCs w:val="20"/>
        </w:rPr>
        <w:t>eployment,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treinamentos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suporte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para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Dynamics</w:t>
      </w:r>
      <w:r>
        <w:rPr>
          <w:rFonts w:cs="Calibri (Body)"/>
          <w:szCs w:val="20"/>
        </w:rPr>
        <w:t xml:space="preserve"> </w:t>
      </w:r>
      <w:r w:rsidR="00871195">
        <w:rPr>
          <w:rFonts w:cs="Calibri (Body)"/>
          <w:szCs w:val="20"/>
        </w:rPr>
        <w:t>365/Dataverse</w:t>
      </w:r>
      <w:r w:rsidRPr="008203FE">
        <w:rPr>
          <w:rFonts w:cs="Calibri (Body)"/>
          <w:szCs w:val="20"/>
        </w:rPr>
        <w:t>.</w:t>
      </w:r>
    </w:p>
    <w:p w14:paraId="67072FAE" w14:textId="36D9F640" w:rsidR="005366F7" w:rsidRPr="008203FE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Pr="008203FE">
        <w:rPr>
          <w:rFonts w:cs="Calibri (Body)"/>
          <w:szCs w:val="20"/>
        </w:rPr>
        <w:t xml:space="preserve"> 9 anos de experiência com desenvolvimento para Microsoft Power Platform</w:t>
      </w:r>
      <w:r w:rsidR="00871195">
        <w:rPr>
          <w:rFonts w:cs="Calibri (Body)"/>
          <w:szCs w:val="20"/>
        </w:rPr>
        <w:t xml:space="preserve"> e Dynamics (CRM 2011 a 365)</w:t>
      </w:r>
      <w:r w:rsidRPr="008203FE">
        <w:rPr>
          <w:rFonts w:cs="Calibri (Body)"/>
          <w:szCs w:val="20"/>
        </w:rPr>
        <w:t xml:space="preserve"> usando </w:t>
      </w:r>
      <w:r>
        <w:rPr>
          <w:rFonts w:cs="Calibri (Body)"/>
          <w:szCs w:val="20"/>
        </w:rPr>
        <w:t>l</w:t>
      </w:r>
      <w:r w:rsidRPr="008203FE">
        <w:rPr>
          <w:rFonts w:cs="Calibri (Body)"/>
          <w:szCs w:val="20"/>
        </w:rPr>
        <w:t>inguagens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de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programação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C#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e</w:t>
      </w:r>
      <w:r>
        <w:rPr>
          <w:rFonts w:cs="Calibri (Body)"/>
          <w:szCs w:val="20"/>
        </w:rPr>
        <w:t xml:space="preserve"> </w:t>
      </w:r>
      <w:r w:rsidRPr="008203FE">
        <w:rPr>
          <w:rFonts w:cs="Calibri (Body)"/>
          <w:szCs w:val="20"/>
        </w:rPr>
        <w:t>Javascript</w:t>
      </w:r>
    </w:p>
    <w:p w14:paraId="780A34F1" w14:textId="5C08010C" w:rsidR="003D5B66" w:rsidRDefault="005366F7" w:rsidP="00EF3241">
      <w:pPr>
        <w:spacing w:before="120" w:after="120" w:line="276" w:lineRule="auto"/>
        <w:ind w:left="397" w:right="113" w:hanging="284"/>
        <w:rPr>
          <w:rFonts w:cs="Calibri (Body)"/>
          <w:szCs w:val="20"/>
        </w:rPr>
      </w:pPr>
      <w:r w:rsidRPr="008203FE">
        <w:rPr>
          <w:rFonts w:ascii="Segoe UI Emoji" w:hAnsi="Segoe UI Emoji" w:cs="Segoe UI Emoji"/>
          <w:szCs w:val="20"/>
        </w:rPr>
        <w:t>◾</w:t>
      </w:r>
      <w:r w:rsidR="003D5B66" w:rsidRPr="008203FE">
        <w:rPr>
          <w:rFonts w:cs="Calibri (Body)"/>
          <w:szCs w:val="20"/>
        </w:rPr>
        <w:t xml:space="preserve"> Profissional certificado MCSA: Dynamics 365 e MCSE: Business Applications</w:t>
      </w:r>
    </w:p>
    <w:p w14:paraId="28691D4E" w14:textId="7FBFB615" w:rsidR="003A7C40" w:rsidRPr="00103499" w:rsidRDefault="003D5B66" w:rsidP="00D31F3D">
      <w:pPr>
        <w:pStyle w:val="Ttulo1"/>
        <w:ind w:right="16"/>
      </w:pPr>
      <w:r>
        <w:t>Experiência Profissional</w:t>
      </w:r>
      <w:r w:rsidR="003A7C40" w:rsidRPr="00103499">
        <w:rPr>
          <w:lang w:bidi="pt-BR"/>
        </w:rPr>
        <w:t xml:space="preserve"> </w:t>
      </w:r>
    </w:p>
    <w:p w14:paraId="639607DC" w14:textId="4FB2943C" w:rsidR="003A7C40" w:rsidRDefault="00964360" w:rsidP="00325B6E">
      <w:pPr>
        <w:pStyle w:val="Ttulo2"/>
        <w:numPr>
          <w:ilvl w:val="0"/>
          <w:numId w:val="4"/>
        </w:numPr>
        <w:ind w:left="426"/>
      </w:pPr>
      <w:r>
        <w:t>Software Engineer</w:t>
      </w:r>
    </w:p>
    <w:p w14:paraId="0DB86A8D" w14:textId="74405ED9" w:rsidR="003A7C40" w:rsidRDefault="0096436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NTT Data | São Paulo, SP (</w:t>
      </w:r>
      <w:r w:rsidRPr="002A0170">
        <w:t>Remoto</w:t>
      </w:r>
      <w:r>
        <w:t>)</w:t>
      </w:r>
      <w:r w:rsidR="003A7C40">
        <w:rPr>
          <w:lang w:bidi="pt-BR"/>
        </w:rPr>
        <w:tab/>
      </w:r>
      <w:r>
        <w:rPr>
          <w:lang w:bidi="pt-BR"/>
        </w:rPr>
        <w:t>Jun/2022 - Atual</w:t>
      </w:r>
    </w:p>
    <w:p w14:paraId="7F2A74DC" w14:textId="3F9D1972" w:rsidR="003A7C40" w:rsidRPr="003D5B66" w:rsidRDefault="00857A00" w:rsidP="00325B6E">
      <w:pPr>
        <w:pStyle w:val="PargrafodaLista"/>
        <w:ind w:left="426" w:right="2386"/>
      </w:pPr>
      <w:r>
        <w:t xml:space="preserve">Desenvolvimento e manutenção de extensões (Plugins, Custom Workflows, Scripts, Power Automate, Integrações) utilizando linguagens de programação C# e Javascript, e customização de ambiente Dynamics </w:t>
      </w:r>
      <w:r w:rsidRPr="003D5B66">
        <w:t>365</w:t>
      </w:r>
      <w:r w:rsidR="003D5B66">
        <w:t>,</w:t>
      </w:r>
      <w:r w:rsidR="003D5B66" w:rsidRPr="003D5B66">
        <w:t xml:space="preserve"> Treinamento de turmas</w:t>
      </w:r>
      <w:r w:rsidR="003D5B66">
        <w:t xml:space="preserve"> </w:t>
      </w:r>
      <w:r w:rsidR="003D5B66" w:rsidRPr="003D5B66">
        <w:t xml:space="preserve">para </w:t>
      </w:r>
      <w:r w:rsidR="00E84EB5">
        <w:t>d</w:t>
      </w:r>
      <w:r w:rsidR="003D5B66" w:rsidRPr="003D5B66">
        <w:t xml:space="preserve">esenvolvimento </w:t>
      </w:r>
      <w:r w:rsidR="00E84EB5">
        <w:t>de</w:t>
      </w:r>
      <w:r w:rsidR="003D5B66" w:rsidRPr="003D5B66">
        <w:t xml:space="preserve"> Extensões para o Dynamics</w:t>
      </w:r>
      <w:r w:rsidR="00E84EB5">
        <w:t xml:space="preserve"> 365/Dataverse</w:t>
      </w:r>
      <w:r w:rsidR="003D5B66" w:rsidRPr="003D5B66">
        <w:t>. (100% Remoto)</w:t>
      </w:r>
      <w:r w:rsidRPr="003D5B66">
        <w:t>.</w:t>
      </w:r>
    </w:p>
    <w:p w14:paraId="1AD208CC" w14:textId="1D6FD261" w:rsidR="003A7C40" w:rsidRPr="001C260C" w:rsidRDefault="001C260C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06A82ABE" w14:textId="3F3E96C4" w:rsidR="003A7C40" w:rsidRPr="003A7C40" w:rsidRDefault="004D5547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Smart Consulting</w:t>
      </w:r>
      <w:r w:rsidR="009D6720">
        <w:rPr>
          <w:lang w:bidi="pt-BR"/>
        </w:rPr>
        <w:t xml:space="preserve"> </w:t>
      </w:r>
      <w:r w:rsidR="009D6720">
        <w:t>| São Paulo, SP (</w:t>
      </w:r>
      <w:r w:rsidR="009D6720" w:rsidRPr="002A0170">
        <w:t>Remoto</w:t>
      </w:r>
      <w:r w:rsidR="009D6720">
        <w:t>)</w:t>
      </w:r>
      <w:r w:rsidR="003A7C40" w:rsidRPr="003A7C40">
        <w:rPr>
          <w:lang w:bidi="pt-BR"/>
        </w:rPr>
        <w:tab/>
      </w:r>
      <w:r>
        <w:t>Mai/2021 - Jun/2022</w:t>
      </w:r>
    </w:p>
    <w:p w14:paraId="08E65F34" w14:textId="4B61A7E7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</w:t>
      </w:r>
      <w:r w:rsidR="008349E1">
        <w:rPr>
          <w:rStyle w:val="notion-enable-hover"/>
        </w:rPr>
        <w:t>/Power Platform</w:t>
      </w:r>
    </w:p>
    <w:p w14:paraId="08DF02DE" w14:textId="2ED45554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Best.Projects | São Paulo, SP (</w:t>
      </w:r>
      <w:r w:rsidRPr="002A0170">
        <w:t>Remoto</w:t>
      </w:r>
      <w:r>
        <w:t>)</w:t>
      </w:r>
      <w:r w:rsidRPr="003A7C40">
        <w:rPr>
          <w:lang w:bidi="pt-BR"/>
        </w:rPr>
        <w:tab/>
      </w:r>
      <w:r>
        <w:t xml:space="preserve">Jul/2020 </w:t>
      </w:r>
      <w:r w:rsidR="00913C1F">
        <w:t>-</w:t>
      </w:r>
      <w:r>
        <w:t xml:space="preserve"> Mai/2021</w:t>
      </w:r>
    </w:p>
    <w:p w14:paraId="6E7DC23B" w14:textId="7C7329A6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</w:t>
      </w:r>
      <w:r w:rsidR="008349E1">
        <w:rPr>
          <w:rStyle w:val="notion-enable-hover"/>
        </w:rPr>
        <w:t>/Power Platform</w:t>
      </w:r>
    </w:p>
    <w:p w14:paraId="69914B7D" w14:textId="2B2270BC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Smart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Mar/2017 </w:t>
      </w:r>
      <w:r w:rsidR="00913C1F">
        <w:t>-</w:t>
      </w:r>
      <w:r>
        <w:t> Abr/2020</w:t>
      </w:r>
    </w:p>
    <w:p w14:paraId="0609F692" w14:textId="4ECFCA23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 xml:space="preserve">Analista Desenvolvedor Dynamics </w:t>
      </w:r>
      <w:r w:rsidR="008349E1">
        <w:rPr>
          <w:rStyle w:val="notion-enable-hover"/>
        </w:rPr>
        <w:t>365/Power Platform</w:t>
      </w:r>
    </w:p>
    <w:p w14:paraId="4744F1B1" w14:textId="676C92DB" w:rsidR="009D6720" w:rsidRP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  <w:rPr>
          <w:lang w:bidi="pt-BR"/>
        </w:rPr>
      </w:pPr>
      <w:r>
        <w:t>I4D IT Solutions | São Paulo, SP (Híbrido)</w:t>
      </w:r>
      <w:r w:rsidRPr="003A7C40">
        <w:rPr>
          <w:lang w:bidi="pt-BR"/>
        </w:rPr>
        <w:tab/>
      </w:r>
      <w:r>
        <w:t xml:space="preserve">Ago/2015 </w:t>
      </w:r>
      <w:r w:rsidR="00913C1F">
        <w:t>-</w:t>
      </w:r>
      <w:r>
        <w:t xml:space="preserve"> Dez/2016</w:t>
      </w:r>
    </w:p>
    <w:p w14:paraId="3AF8E50C" w14:textId="3CE4E5EF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</w:t>
      </w:r>
      <w:r>
        <w:rPr>
          <w:rStyle w:val="notion-enable-hover"/>
        </w:rPr>
        <w:t>W</w:t>
      </w:r>
      <w:r w:rsidR="008349E1">
        <w:rPr>
          <w:rStyle w:val="notion-enable-hover"/>
        </w:rPr>
        <w:t>eb</w:t>
      </w:r>
      <w:r>
        <w:rPr>
          <w:rStyle w:val="notion-enable-hover"/>
        </w:rPr>
        <w:t xml:space="preserve"> (ASP/XHTML/Javascript)</w:t>
      </w:r>
    </w:p>
    <w:p w14:paraId="7C7C6A13" w14:textId="0DBBC91B" w:rsidR="003A7C4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Paicon Technologies | São Paulo, S</w:t>
      </w:r>
      <w:r w:rsidR="00280458">
        <w:t>P</w:t>
      </w:r>
      <w:r w:rsidRPr="003A7C40">
        <w:rPr>
          <w:lang w:bidi="pt-BR"/>
        </w:rPr>
        <w:tab/>
      </w:r>
      <w:r>
        <w:t xml:space="preserve">Fev/2015 </w:t>
      </w:r>
      <w:r w:rsidR="00913C1F">
        <w:t>-</w:t>
      </w:r>
      <w:r>
        <w:t xml:space="preserve"> Jul/2015</w:t>
      </w:r>
    </w:p>
    <w:p w14:paraId="36FDEFEF" w14:textId="4D0544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Desenvolvedor Dynamics CRM</w:t>
      </w:r>
    </w:p>
    <w:p w14:paraId="1A909056" w14:textId="525993CA" w:rsid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Smart Consulting</w:t>
      </w:r>
      <w:r>
        <w:rPr>
          <w:lang w:bidi="pt-BR"/>
        </w:rPr>
        <w:t xml:space="preserve"> </w:t>
      </w:r>
      <w:r>
        <w:t>| São Paulo, SP</w:t>
      </w:r>
      <w:r w:rsidRPr="003A7C40">
        <w:rPr>
          <w:lang w:bidi="pt-BR"/>
        </w:rPr>
        <w:tab/>
      </w:r>
      <w:r>
        <w:t xml:space="preserve">Mar/2013 </w:t>
      </w:r>
      <w:r w:rsidR="00913C1F">
        <w:t>-</w:t>
      </w:r>
      <w:r>
        <w:t xml:space="preserve"> Dez/2014</w:t>
      </w:r>
    </w:p>
    <w:p w14:paraId="4D60445D" w14:textId="0A38763D" w:rsidR="009D6720" w:rsidRPr="001C260C" w:rsidRDefault="009D6720" w:rsidP="00325B6E">
      <w:pPr>
        <w:pStyle w:val="Ttulo2"/>
        <w:numPr>
          <w:ilvl w:val="0"/>
          <w:numId w:val="4"/>
        </w:numPr>
        <w:ind w:left="426"/>
        <w:rPr>
          <w:rFonts w:ascii="Segoe UI" w:eastAsiaTheme="minorEastAsia" w:hAnsi="Segoe UI" w:cstheme="minorBidi"/>
          <w:szCs w:val="22"/>
          <w:lang w:bidi="pt-BR"/>
        </w:rPr>
      </w:pPr>
      <w:r w:rsidRPr="001C260C">
        <w:rPr>
          <w:rStyle w:val="notion-enable-hover"/>
        </w:rPr>
        <w:t>Analista </w:t>
      </w:r>
      <w:r>
        <w:rPr>
          <w:rStyle w:val="notion-enable-hover"/>
        </w:rPr>
        <w:t>de Banco de Dados / DBM (MS SQL Server)</w:t>
      </w:r>
    </w:p>
    <w:p w14:paraId="3F31B26D" w14:textId="59966EF6" w:rsidR="009D6720" w:rsidRPr="009D6720" w:rsidRDefault="009D6720" w:rsidP="00325B6E">
      <w:pPr>
        <w:pStyle w:val="Ttulo3"/>
        <w:tabs>
          <w:tab w:val="clear" w:pos="9360"/>
          <w:tab w:val="right" w:pos="10348"/>
        </w:tabs>
        <w:ind w:left="426" w:right="118"/>
      </w:pPr>
      <w:r>
        <w:t>Logystem Logística e Sistemas | São Paulo, SP</w:t>
      </w:r>
      <w:r w:rsidRPr="003A7C40">
        <w:rPr>
          <w:lang w:bidi="pt-BR"/>
        </w:rPr>
        <w:tab/>
      </w:r>
      <w:r>
        <w:t xml:space="preserve">Out/2010 </w:t>
      </w:r>
      <w:r w:rsidR="00913C1F">
        <w:t>-</w:t>
      </w:r>
      <w:r>
        <w:t xml:space="preserve"> Dez/2012</w:t>
      </w:r>
    </w:p>
    <w:p w14:paraId="0D7F10CC" w14:textId="77777777" w:rsidR="009D6720" w:rsidRDefault="009D6720" w:rsidP="009D6720">
      <w:pPr>
        <w:pStyle w:val="Ttulo1"/>
        <w:ind w:right="16"/>
      </w:pPr>
      <w:r>
        <w:t>Formação Acadêmica</w:t>
      </w:r>
    </w:p>
    <w:p w14:paraId="5EB41DD3" w14:textId="77777777" w:rsidR="009D6720" w:rsidRPr="009D24D8" w:rsidRDefault="009D6720" w:rsidP="009D6720">
      <w:pPr>
        <w:pStyle w:val="Ttulo2"/>
        <w:rPr>
          <w:rFonts w:eastAsiaTheme="minorEastAsia"/>
        </w:rPr>
      </w:pPr>
      <w:r>
        <w:t>Bacharelado em Ciências da Computação</w:t>
      </w:r>
    </w:p>
    <w:p w14:paraId="3EE91EF0" w14:textId="77777777" w:rsidR="009D6720" w:rsidRDefault="009D6720" w:rsidP="009D6720">
      <w:pPr>
        <w:pStyle w:val="Ttulo3"/>
        <w:tabs>
          <w:tab w:val="clear" w:pos="9360"/>
          <w:tab w:val="right" w:pos="10348"/>
        </w:tabs>
        <w:ind w:right="118"/>
      </w:pPr>
      <w:r>
        <w:t>UNIP – Universidade Paulista</w:t>
      </w:r>
      <w:r w:rsidRPr="003A7C40">
        <w:rPr>
          <w:lang w:bidi="pt-BR"/>
        </w:rPr>
        <w:tab/>
      </w:r>
      <w:r>
        <w:rPr>
          <w:lang w:bidi="pt-BR"/>
        </w:rPr>
        <w:t xml:space="preserve">Jul/2009 - </w:t>
      </w:r>
      <w:r>
        <w:t>Jun/2013</w:t>
      </w:r>
    </w:p>
    <w:p w14:paraId="1DFB4DD6" w14:textId="5FAB0327" w:rsidR="009D6720" w:rsidRDefault="009D6720">
      <w:pPr>
        <w:spacing w:after="0" w:line="240" w:lineRule="auto"/>
        <w:ind w:right="0"/>
        <w:rPr>
          <w:caps/>
          <w:color w:val="auto"/>
          <w:spacing w:val="30"/>
          <w:sz w:val="20"/>
        </w:rPr>
      </w:pPr>
    </w:p>
    <w:p w14:paraId="41D7FE2C" w14:textId="2D25692F" w:rsidR="003D5B66" w:rsidRDefault="003D5B66" w:rsidP="003D5B66">
      <w:pPr>
        <w:pStyle w:val="Ttulo1"/>
        <w:ind w:right="16"/>
      </w:pPr>
      <w:r>
        <w:lastRenderedPageBreak/>
        <w:t>Certificações</w:t>
      </w:r>
    </w:p>
    <w:p w14:paraId="40CF7C0B" w14:textId="61D0D670" w:rsidR="00FA794F" w:rsidRDefault="00FA794F" w:rsidP="003D5B66">
      <w:pPr>
        <w:tabs>
          <w:tab w:val="right" w:pos="10348"/>
        </w:tabs>
        <w:ind w:left="1418" w:right="118" w:hanging="284"/>
        <w:rPr>
          <w:rFonts w:ascii="Segoe UI Semibold" w:eastAsiaTheme="majorEastAsia" w:hAnsi="Segoe UI Semibold" w:cstheme="majorBidi"/>
          <w:szCs w:val="26"/>
        </w:rPr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8240" behindDoc="0" locked="0" layoutInCell="1" allowOverlap="1" wp14:anchorId="421815CB" wp14:editId="4E6CC4DE">
            <wp:simplePos x="0" y="0"/>
            <wp:positionH relativeFrom="margin">
              <wp:align>left</wp:align>
            </wp:positionH>
            <wp:positionV relativeFrom="paragraph">
              <wp:posOffset>81280</wp:posOffset>
            </wp:positionV>
            <wp:extent cx="495300" cy="495300"/>
            <wp:effectExtent l="0" t="0" r="0" b="0"/>
            <wp:wrapSquare wrapText="bothSides"/>
            <wp:docPr id="22" name="Imagem 22" descr="Placa azul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m 22" descr="Placa azul com letras branc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D4752A" w14:textId="11C586CB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PL-900: Power Platform Fundamentals</w:t>
      </w:r>
      <w:r>
        <w:tab/>
        <w:t xml:space="preserve"> Mar/2023</w:t>
      </w:r>
    </w:p>
    <w:p w14:paraId="1084F66C" w14:textId="77777777" w:rsidR="003D5B66" w:rsidRDefault="003D5B66" w:rsidP="003D5B66">
      <w:pPr>
        <w:tabs>
          <w:tab w:val="right" w:pos="10348"/>
        </w:tabs>
        <w:ind w:left="1418" w:right="118" w:hanging="284"/>
      </w:pPr>
    </w:p>
    <w:p w14:paraId="75F9A81A" w14:textId="576D5F23" w:rsidR="003D5B66" w:rsidRDefault="00FA794F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59264" behindDoc="0" locked="0" layoutInCell="1" allowOverlap="1" wp14:anchorId="1A076F32" wp14:editId="5F847998">
            <wp:simplePos x="0" y="0"/>
            <wp:positionH relativeFrom="margin">
              <wp:posOffset>28575</wp:posOffset>
            </wp:positionH>
            <wp:positionV relativeFrom="paragraph">
              <wp:posOffset>13335</wp:posOffset>
            </wp:positionV>
            <wp:extent cx="457200" cy="593725"/>
            <wp:effectExtent l="0" t="0" r="0" b="0"/>
            <wp:wrapSquare wrapText="bothSides"/>
            <wp:docPr id="21" name="Imagem 2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m 21" descr="Diagrama&#10;&#10;Descrição gerada automa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35" r="10160"/>
                    <a:stretch/>
                  </pic:blipFill>
                  <pic:spPr bwMode="auto">
                    <a:xfrm>
                      <a:off x="0" y="0"/>
                      <a:ext cx="457200" cy="59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8D9F5F" w14:textId="7C36A538" w:rsidR="003D5B66" w:rsidRDefault="00FA794F" w:rsidP="00FA794F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MB200: Microsoft Dynamics 365 Customer Engagement Core</w:t>
      </w:r>
      <w:r w:rsidR="003D5B66">
        <w:tab/>
      </w:r>
      <w:r>
        <w:t>Set</w:t>
      </w:r>
      <w:r w:rsidR="003D5B66">
        <w:t>/2019</w:t>
      </w:r>
    </w:p>
    <w:p w14:paraId="18107DA0" w14:textId="77777777" w:rsidR="00FA794F" w:rsidRDefault="00FA794F" w:rsidP="00FA794F">
      <w:pPr>
        <w:tabs>
          <w:tab w:val="right" w:pos="10348"/>
        </w:tabs>
        <w:ind w:left="1418" w:right="118" w:hanging="284"/>
      </w:pPr>
    </w:p>
    <w:p w14:paraId="54005A3C" w14:textId="3C519A2D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0288" behindDoc="0" locked="0" layoutInCell="1" allowOverlap="1" wp14:anchorId="114F9E49" wp14:editId="5BCB6ED3">
            <wp:simplePos x="0" y="0"/>
            <wp:positionH relativeFrom="margin">
              <wp:align>left</wp:align>
            </wp:positionH>
            <wp:positionV relativeFrom="paragraph">
              <wp:posOffset>13335</wp:posOffset>
            </wp:positionV>
            <wp:extent cx="516255" cy="516255"/>
            <wp:effectExtent l="0" t="0" r="0" b="0"/>
            <wp:wrapSquare wrapText="bothSides"/>
            <wp:docPr id="19" name="Imagem 19" descr="Placa azul com letras brancas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m 19" descr="Placa azul com letras brancas&#10;&#10;Descrição gerada automaticamente com confiança média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" cy="516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>MCSE: Business Applications - Certified 2019</w:t>
      </w:r>
      <w:r w:rsidR="00FA794F">
        <w:tab/>
        <w:t xml:space="preserve"> Jun/2019</w:t>
      </w:r>
    </w:p>
    <w:p w14:paraId="7667E53B" w14:textId="77777777" w:rsidR="003D5B66" w:rsidRDefault="003D5B66" w:rsidP="003D5B66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r>
        <w:t>Exam 718: Microsoft Dynamics 365 for Customer Service</w:t>
      </w:r>
    </w:p>
    <w:p w14:paraId="6900E9B4" w14:textId="77777777" w:rsidR="00FA794F" w:rsidRDefault="00FA794F" w:rsidP="003D5B66">
      <w:pPr>
        <w:tabs>
          <w:tab w:val="right" w:pos="10348"/>
        </w:tabs>
        <w:ind w:left="1418" w:right="118" w:hanging="284"/>
      </w:pPr>
    </w:p>
    <w:p w14:paraId="4B4C7A31" w14:textId="72DF6390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noProof/>
          <w:szCs w:val="26"/>
        </w:rPr>
        <w:drawing>
          <wp:anchor distT="0" distB="0" distL="114300" distR="114300" simplePos="0" relativeHeight="251661312" behindDoc="0" locked="0" layoutInCell="1" allowOverlap="1" wp14:anchorId="125BA057" wp14:editId="683DA81E">
            <wp:simplePos x="0" y="0"/>
            <wp:positionH relativeFrom="margin">
              <wp:align>left</wp:align>
            </wp:positionH>
            <wp:positionV relativeFrom="paragraph">
              <wp:posOffset>40640</wp:posOffset>
            </wp:positionV>
            <wp:extent cx="510639" cy="515158"/>
            <wp:effectExtent l="0" t="0" r="3810" b="0"/>
            <wp:wrapSquare wrapText="bothSides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639" cy="515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A794F">
        <w:rPr>
          <w:rFonts w:ascii="Segoe UI Semibold" w:eastAsiaTheme="majorEastAsia" w:hAnsi="Segoe UI Semibold" w:cstheme="majorBidi"/>
          <w:szCs w:val="26"/>
        </w:rPr>
        <w:t>Microsoft® Certified Solutions Associate: Dynamics 365</w:t>
      </w:r>
      <w:r>
        <w:tab/>
        <w:t xml:space="preserve"> Mai/2018</w:t>
      </w:r>
    </w:p>
    <w:p w14:paraId="278AEC83" w14:textId="77777777" w:rsidR="00FA794F" w:rsidRDefault="003D5B66" w:rsidP="00FA794F">
      <w:pPr>
        <w:pStyle w:val="PargrafodaLista"/>
        <w:numPr>
          <w:ilvl w:val="0"/>
          <w:numId w:val="3"/>
        </w:numPr>
        <w:tabs>
          <w:tab w:val="right" w:pos="10348"/>
        </w:tabs>
        <w:ind w:left="1418" w:right="118" w:hanging="284"/>
      </w:pPr>
      <w:r>
        <w:t>Exam 716: Microsoft Dynamics 365 Customization and Configuration</w:t>
      </w:r>
    </w:p>
    <w:p w14:paraId="5C6E90BB" w14:textId="326D18E0" w:rsidR="002F33D0" w:rsidRDefault="00FA794F" w:rsidP="002F33D0">
      <w:pPr>
        <w:pStyle w:val="PargrafodaLista"/>
        <w:numPr>
          <w:ilvl w:val="0"/>
          <w:numId w:val="3"/>
        </w:numPr>
        <w:tabs>
          <w:tab w:val="right" w:pos="10348"/>
        </w:tabs>
        <w:spacing w:line="480" w:lineRule="auto"/>
        <w:ind w:left="1418" w:right="118" w:hanging="284"/>
      </w:pPr>
      <w:r>
        <w:t>Exam 715: Microsoft Dynamics 365 customer engagement Online Deployment</w:t>
      </w:r>
    </w:p>
    <w:p w14:paraId="25CE0A95" w14:textId="39CB5B2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Microsoft Specialist: Microsoft Dynamics CRM 2016 Customization and Configuration</w:t>
      </w:r>
      <w:r w:rsidR="00FA794F" w:rsidRPr="00FA794F">
        <w:rPr>
          <w:rFonts w:ascii="Segoe UI Semibold" w:eastAsiaTheme="majorEastAsia" w:hAnsi="Segoe UI Semibold" w:cstheme="majorBidi"/>
          <w:szCs w:val="26"/>
        </w:rPr>
        <w:tab/>
      </w:r>
      <w:r w:rsidR="00FA794F">
        <w:t xml:space="preserve"> Mai/2017</w:t>
      </w:r>
    </w:p>
    <w:p w14:paraId="6C78C075" w14:textId="38254FBC" w:rsidR="003D5B66" w:rsidRDefault="003D5B66" w:rsidP="003D5B66">
      <w:pPr>
        <w:tabs>
          <w:tab w:val="right" w:pos="10348"/>
        </w:tabs>
        <w:ind w:left="1418" w:right="118" w:hanging="284"/>
      </w:pPr>
      <w:r w:rsidRPr="00FA794F">
        <w:rPr>
          <w:rFonts w:ascii="Segoe UI Semibold" w:eastAsiaTheme="majorEastAsia" w:hAnsi="Segoe UI Semibold" w:cstheme="majorBidi"/>
          <w:szCs w:val="26"/>
        </w:rPr>
        <w:t>Microsoft Dynamics Customization and Configuration in CRM 2013</w:t>
      </w:r>
      <w:r w:rsidR="00FA794F">
        <w:tab/>
        <w:t xml:space="preserve"> Set/2014</w:t>
      </w:r>
    </w:p>
    <w:p w14:paraId="4A6F5959" w14:textId="77777777" w:rsidR="003D5B66" w:rsidRDefault="003D5B66" w:rsidP="003D5B66">
      <w:pPr>
        <w:pStyle w:val="Ttulo1"/>
        <w:ind w:right="16"/>
      </w:pPr>
      <w:r>
        <w:t>Conhecimentos Técnicos</w:t>
      </w:r>
    </w:p>
    <w:p w14:paraId="3EF60B2E" w14:textId="627E381D" w:rsidR="002F33D0" w:rsidRPr="00280458" w:rsidRDefault="002F33D0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280458">
        <w:t>Power Platform</w:t>
      </w:r>
    </w:p>
    <w:p w14:paraId="6E7DA823" w14:textId="77777777" w:rsidR="002F33D0" w:rsidRPr="00280458" w:rsidRDefault="003D5B66" w:rsidP="00653150">
      <w:pPr>
        <w:pStyle w:val="PargrafodaLista"/>
        <w:numPr>
          <w:ilvl w:val="1"/>
          <w:numId w:val="7"/>
        </w:numPr>
        <w:ind w:left="709"/>
      </w:pPr>
      <w:r w:rsidRPr="00280458">
        <w:t>Customização</w:t>
      </w:r>
      <w:r w:rsidR="002F33D0" w:rsidRPr="00280458">
        <w:t xml:space="preserve"> do Dataverse/Dynamics 365</w:t>
      </w:r>
    </w:p>
    <w:p w14:paraId="55CBEAC6" w14:textId="352254B4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Desenvolvimento de Extensões</w:t>
      </w:r>
      <w:r w:rsidR="003D5B66" w:rsidRPr="00280458">
        <w:t xml:space="preserve"> </w:t>
      </w:r>
      <w:r w:rsidRPr="00280458">
        <w:t>para</w:t>
      </w:r>
      <w:r w:rsidR="003D5B66" w:rsidRPr="00280458">
        <w:t xml:space="preserve"> Dataverse</w:t>
      </w:r>
    </w:p>
    <w:p w14:paraId="2CC37F2E" w14:textId="7F6951EA" w:rsidR="003D5B66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Plugins, Custom Workflows, Actions/Custom API, Integrações via CRM SDK/CRM WEB API</w:t>
      </w:r>
    </w:p>
    <w:p w14:paraId="57273405" w14:textId="62C641FB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Javascript para Formulários Model-Driven</w:t>
      </w:r>
    </w:p>
    <w:p w14:paraId="68B0EFE2" w14:textId="14ECEA26" w:rsidR="002F33D0" w:rsidRPr="00280458" w:rsidRDefault="002F33D0" w:rsidP="00653150">
      <w:pPr>
        <w:pStyle w:val="PargrafodaLista"/>
        <w:numPr>
          <w:ilvl w:val="1"/>
          <w:numId w:val="7"/>
        </w:numPr>
        <w:ind w:left="709"/>
      </w:pPr>
      <w:r w:rsidRPr="00280458">
        <w:t>Power Automate</w:t>
      </w:r>
    </w:p>
    <w:p w14:paraId="62F2C500" w14:textId="5FDF7571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Linguagem de Programação C#</w:t>
      </w:r>
    </w:p>
    <w:p w14:paraId="167C812C" w14:textId="5D3DEA7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Desenvolvimento de Websites utilizando XHTML, CSS, ASP, Javascript, J</w:t>
      </w:r>
      <w:r w:rsidR="004340DB">
        <w:t>Q</w:t>
      </w:r>
      <w:r w:rsidRPr="009D6720">
        <w:t>uery, Bootstrap</w:t>
      </w:r>
    </w:p>
    <w:p w14:paraId="4174253D" w14:textId="6C30F9BD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Banco de Dados MS SQL Server</w:t>
      </w:r>
    </w:p>
    <w:p w14:paraId="1FC56E1A" w14:textId="77777777" w:rsidR="003D5B66" w:rsidRPr="009D6720" w:rsidRDefault="003D5B66" w:rsidP="00653150">
      <w:pPr>
        <w:pStyle w:val="PargrafodaLista"/>
        <w:numPr>
          <w:ilvl w:val="0"/>
          <w:numId w:val="7"/>
        </w:numPr>
        <w:tabs>
          <w:tab w:val="clear" w:pos="720"/>
        </w:tabs>
        <w:ind w:left="426"/>
      </w:pPr>
      <w:r w:rsidRPr="009D6720">
        <w:t>Programas de Design Gráfico Photoshop, Corel Draw</w:t>
      </w:r>
    </w:p>
    <w:p w14:paraId="7643F227" w14:textId="1054BDA0" w:rsidR="009D6720" w:rsidRDefault="009D6720" w:rsidP="009D6720">
      <w:pPr>
        <w:pStyle w:val="Ttulo1"/>
        <w:ind w:right="16"/>
      </w:pPr>
      <w:r>
        <w:t>Outras Atividades</w:t>
      </w:r>
    </w:p>
    <w:p w14:paraId="3179670B" w14:textId="3ABE8A0D" w:rsidR="009D6720" w:rsidRPr="00450C6A" w:rsidRDefault="009D6720" w:rsidP="00450C6A">
      <w:pPr>
        <w:spacing w:line="240" w:lineRule="auto"/>
      </w:pPr>
      <w:r w:rsidRPr="00450C6A">
        <w:t>Instrutor de Informática </w:t>
      </w:r>
      <w:r w:rsidR="00A37EA8">
        <w:t>(2</w:t>
      </w:r>
      <w:r w:rsidRPr="00450C6A">
        <w:t>007-2013</w:t>
      </w:r>
      <w:r w:rsidR="00A37EA8">
        <w:t>)</w:t>
      </w:r>
    </w:p>
    <w:p w14:paraId="4EEB3EF8" w14:textId="56DCCDB3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Senac - </w:t>
      </w:r>
      <w:r w:rsidR="009D6720">
        <w:t>Docente </w:t>
      </w:r>
      <w:r>
        <w:t>(Excel)</w:t>
      </w:r>
      <w:r>
        <w:tab/>
      </w:r>
      <w:r w:rsidR="009D6720">
        <w:t xml:space="preserve">Set/2013 </w:t>
      </w:r>
      <w:r w:rsidR="00913C1F">
        <w:t>-</w:t>
      </w:r>
      <w:r w:rsidR="009D6720">
        <w:t xml:space="preserve"> Dez/2013</w:t>
      </w:r>
    </w:p>
    <w:p w14:paraId="31DB8523" w14:textId="06D27BF2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Eurodata - </w:t>
      </w:r>
      <w:r w:rsidR="009D6720">
        <w:t>Instrutor</w:t>
      </w:r>
      <w:r>
        <w:t xml:space="preserve"> (Office/Hardware e Redes)</w:t>
      </w:r>
      <w:r w:rsidR="009D6720">
        <w:t> </w:t>
      </w:r>
      <w:r>
        <w:tab/>
      </w:r>
      <w:r w:rsidR="009D6720">
        <w:t xml:space="preserve">Ago/2010 </w:t>
      </w:r>
      <w:r w:rsidR="00913C1F">
        <w:t>-</w:t>
      </w:r>
      <w:r w:rsidR="009D6720">
        <w:t xml:space="preserve"> Dez/2012</w:t>
      </w:r>
    </w:p>
    <w:p w14:paraId="4D8F6FC6" w14:textId="6640D741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 xml:space="preserve">Data Byte - </w:t>
      </w:r>
      <w:r w:rsidR="009D6720">
        <w:t>Instrutor </w:t>
      </w:r>
      <w:r>
        <w:t xml:space="preserve">(Office/Hardware e Redes) </w:t>
      </w:r>
      <w:r>
        <w:tab/>
      </w:r>
      <w:r w:rsidR="009D6720">
        <w:t xml:space="preserve">Abr/2008 </w:t>
      </w:r>
      <w:r w:rsidR="00913C1F">
        <w:t>-</w:t>
      </w:r>
      <w:r w:rsidR="00913C1F">
        <w:t xml:space="preserve"> </w:t>
      </w:r>
      <w:r w:rsidR="009D6720">
        <w:t>Jul/2009</w:t>
      </w:r>
    </w:p>
    <w:p w14:paraId="12BFD387" w14:textId="42FABA85" w:rsidR="009D6720" w:rsidRDefault="003D5B66" w:rsidP="003D5B66">
      <w:pPr>
        <w:pStyle w:val="PargrafodaLista"/>
        <w:numPr>
          <w:ilvl w:val="0"/>
          <w:numId w:val="2"/>
        </w:numPr>
        <w:tabs>
          <w:tab w:val="right" w:pos="10206"/>
        </w:tabs>
        <w:ind w:left="426" w:right="118"/>
      </w:pPr>
      <w:r>
        <w:t>Infopro Cursos &amp; Soluções </w:t>
      </w:r>
      <w:r w:rsidR="004340DB">
        <w:t>–</w:t>
      </w:r>
      <w:r>
        <w:t xml:space="preserve"> </w:t>
      </w:r>
      <w:r w:rsidR="004340DB">
        <w:t>Instrutor (Hardware e Redes)/Monitor</w:t>
      </w:r>
      <w:r>
        <w:t xml:space="preserve"> (Método Advance CCI)</w:t>
      </w:r>
      <w:r>
        <w:tab/>
      </w:r>
      <w:r w:rsidR="009D6720">
        <w:t xml:space="preserve">Out/2007 </w:t>
      </w:r>
      <w:r w:rsidR="00913C1F">
        <w:t>-</w:t>
      </w:r>
      <w:r w:rsidR="009D6720">
        <w:t xml:space="preserve"> Mar/2010</w:t>
      </w:r>
    </w:p>
    <w:p w14:paraId="6422984A" w14:textId="1972CE37" w:rsidR="009D6720" w:rsidRDefault="009D6720" w:rsidP="009D6720">
      <w:r>
        <w:t>Conserto e manutenção de computadores desde 2006</w:t>
      </w:r>
    </w:p>
    <w:p w14:paraId="2952179A" w14:textId="527C4623" w:rsidR="009D6720" w:rsidRDefault="009D6720" w:rsidP="009D6720">
      <w:r>
        <w:t>Desenvolvimento e administração de Websites Pessoais</w:t>
      </w:r>
      <w:r w:rsidR="004340DB">
        <w:t xml:space="preserve"> usando </w:t>
      </w:r>
      <w:r>
        <w:t>HTML</w:t>
      </w:r>
      <w:r w:rsidR="004340DB">
        <w:t xml:space="preserve"> e</w:t>
      </w:r>
      <w:r>
        <w:t xml:space="preserve"> CS</w:t>
      </w:r>
      <w:r w:rsidR="004340DB">
        <w:t>S</w:t>
      </w:r>
      <w:r>
        <w:t xml:space="preserve"> </w:t>
      </w:r>
      <w:r w:rsidR="004340DB">
        <w:t>(</w:t>
      </w:r>
      <w:r>
        <w:t>2003-2007</w:t>
      </w:r>
      <w:r w:rsidR="004340DB">
        <w:t>)</w:t>
      </w:r>
    </w:p>
    <w:p w14:paraId="0758155E" w14:textId="77777777" w:rsidR="00710F4B" w:rsidRPr="00710F4B" w:rsidRDefault="00710F4B" w:rsidP="00CC5EAF"/>
    <w:sectPr w:rsidR="00710F4B" w:rsidRPr="00710F4B" w:rsidSect="00EF3241">
      <w:footerReference w:type="default" r:id="rId17"/>
      <w:pgSz w:w="11906" w:h="16838" w:code="9"/>
      <w:pgMar w:top="720" w:right="720" w:bottom="720" w:left="720" w:header="720" w:footer="22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35B29B" w14:textId="77777777" w:rsidR="002E4A25" w:rsidRDefault="002E4A25" w:rsidP="00CE6F6F">
      <w:pPr>
        <w:spacing w:after="0" w:line="240" w:lineRule="auto"/>
      </w:pPr>
      <w:r>
        <w:separator/>
      </w:r>
    </w:p>
  </w:endnote>
  <w:endnote w:type="continuationSeparator" w:id="0">
    <w:p w14:paraId="1FBECBC0" w14:textId="77777777" w:rsidR="002E4A25" w:rsidRDefault="002E4A25" w:rsidP="00CE6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A44FFD" w14:textId="6AB8C799" w:rsidR="00CC5EAF" w:rsidRDefault="00CC5EAF" w:rsidP="00CC5EAF">
    <w:pPr>
      <w:pBdr>
        <w:bottom w:val="single" w:sz="6" w:space="1" w:color="auto"/>
      </w:pBdr>
      <w:ind w:right="118"/>
    </w:pPr>
  </w:p>
  <w:tbl>
    <w:tblPr>
      <w:tblStyle w:val="TabeladeGradeClar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0456"/>
    </w:tblGrid>
    <w:tr w:rsidR="00FA794F" w:rsidRPr="002F3DB9" w14:paraId="1D5D131C" w14:textId="77777777" w:rsidTr="00280458">
      <w:trPr>
        <w:trHeight w:val="291"/>
      </w:trPr>
      <w:tc>
        <w:tcPr>
          <w:tcW w:w="10456" w:type="dxa"/>
        </w:tcPr>
        <w:p w14:paraId="42A53782" w14:textId="0387FB04" w:rsidR="00FA794F" w:rsidRPr="005571AD" w:rsidRDefault="005571AD" w:rsidP="00A83A95">
          <w:pPr>
            <w:spacing w:after="0" w:line="360" w:lineRule="auto"/>
            <w:ind w:right="1"/>
            <w:jc w:val="center"/>
          </w:pPr>
          <w:r w:rsidRPr="005571AD">
            <w:rPr>
              <w:noProof/>
            </w:rPr>
            <w:drawing>
              <wp:inline distT="0" distB="0" distL="0" distR="0" wp14:anchorId="271F2DCF" wp14:editId="3DB5D078">
                <wp:extent cx="118059" cy="88711"/>
                <wp:effectExtent l="0" t="0" r="0" b="6985"/>
                <wp:docPr id="1568289329" name="Imagem 15682893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40737" cy="105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 w:rsidR="00FA794F" w:rsidRPr="005571AD">
            <w:t>elton.mattos@outlook.com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643241B8" wp14:editId="77102913">
                <wp:extent cx="110205" cy="107285"/>
                <wp:effectExtent l="0" t="0" r="4445" b="7620"/>
                <wp:docPr id="272392989" name="Imagem 272392989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" name="Imagem 11" descr="Ícone&#10;&#10;Descrição gerada automaticamente"/>
                        <pic:cNvPicPr/>
                      </pic:nvPicPr>
                      <pic:blipFill rotWithShape="1"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2648"/>
                        <a:stretch/>
                      </pic:blipFill>
                      <pic:spPr bwMode="auto">
                        <a:xfrm>
                          <a:off x="0" y="0"/>
                          <a:ext cx="163568" cy="159234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 xml:space="preserve">(11) 97270-8392 </w:t>
          </w:r>
          <w:r w:rsidR="00FA794F"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rPr>
              <w:noProof/>
              <w:lang w:bidi="pt-BR"/>
            </w:rPr>
            <w:drawing>
              <wp:inline distT="0" distB="0" distL="0" distR="0" wp14:anchorId="4204BA0F" wp14:editId="204D0C34">
                <wp:extent cx="138239" cy="126777"/>
                <wp:effectExtent l="0" t="0" r="0" b="6985"/>
                <wp:docPr id="77636834" name="Imagem 77636834" descr="Ícone&#10;&#10;Descrição gerada automa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" name="Imagem 13" descr="Ícone&#10;&#10;Descrição gerada automaticamente"/>
                        <pic:cNvPicPr/>
                      </pic:nvPicPr>
                      <pic:blipFill rotWithShape="1">
                        <a:blip r:embed="rId3"/>
                        <a:srcRect t="3854" b="3109"/>
                        <a:stretch/>
                      </pic:blipFill>
                      <pic:spPr bwMode="auto">
                        <a:xfrm>
                          <a:off x="0" y="0"/>
                          <a:ext cx="165806" cy="152058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  <w:r w:rsidR="00FA794F" w:rsidRPr="005571AD">
            <w:rPr>
              <w:lang w:bidi="pt-BR"/>
            </w:rPr>
            <w:t xml:space="preserve"> </w:t>
          </w:r>
          <w:r w:rsidR="00FA794F" w:rsidRPr="005571AD">
            <w:t>elton88</w:t>
          </w:r>
        </w:p>
        <w:p w14:paraId="31337004" w14:textId="0D862D96" w:rsidR="007C2944" w:rsidRPr="005571AD" w:rsidRDefault="007C2944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5571AD">
            <w:rPr>
              <w:noProof/>
              <w:lang w:bidi="pt-BR"/>
            </w:rPr>
            <w:drawing>
              <wp:inline distT="0" distB="0" distL="0" distR="0" wp14:anchorId="2C03B789" wp14:editId="0A115197">
                <wp:extent cx="121245" cy="122830"/>
                <wp:effectExtent l="0" t="0" r="0" b="0"/>
                <wp:docPr id="919093009" name="Imagem 9190930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32563" cy="13429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rPr>
              <w:lang w:bidi="pt-BR"/>
            </w:rPr>
            <w:t xml:space="preserve"> </w:t>
          </w:r>
          <w:r w:rsidRPr="005571AD">
            <w:rPr>
              <w:lang w:bidi="pt-BR"/>
            </w:rPr>
            <w:t>eltonmattos.github.io</w:t>
          </w:r>
          <w:r w:rsidRPr="005571AD">
            <w:t xml:space="preserve"> </w:t>
          </w:r>
          <w:r w:rsidRPr="005571AD">
            <w:rPr>
              <w:rFonts w:eastAsiaTheme="minorHAnsi" w:cs="Segoe UI"/>
              <w:color w:val="auto"/>
              <w:lang w:eastAsia="en-US"/>
              <w14:ligatures w14:val="standardContextual"/>
            </w:rPr>
            <w:t>▪</w:t>
          </w:r>
          <w:r w:rsidRPr="005571AD">
            <w:rPr>
              <w:noProof/>
            </w:rPr>
            <w:drawing>
              <wp:inline distT="0" distB="0" distL="0" distR="0" wp14:anchorId="3A1B8D36" wp14:editId="27D278C1">
                <wp:extent cx="218370" cy="122830"/>
                <wp:effectExtent l="0" t="0" r="0" b="0"/>
                <wp:docPr id="574888395" name="Imagem 574888395" descr="GitHub Logo, symbol, meaning, history, PNG, bran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6" descr="GitHub Logo, symbol, meaning, history, PNG, bran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1991" cy="13611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5571AD">
            <w:rPr>
              <w:rFonts w:eastAsiaTheme="minorHAnsi" w:cs="Segoe UI"/>
              <w:lang w:eastAsia="en-US"/>
              <w14:ligatures w14:val="standardContextual"/>
            </w:rPr>
            <w:t>eltonmattos</w:t>
          </w:r>
        </w:p>
      </w:tc>
    </w:tr>
    <w:tr w:rsidR="00FA794F" w:rsidRPr="002F3DB9" w14:paraId="678F4960" w14:textId="77777777" w:rsidTr="00E4476D">
      <w:tc>
        <w:tcPr>
          <w:tcW w:w="10456" w:type="dxa"/>
        </w:tcPr>
        <w:p w14:paraId="16B2E1DB" w14:textId="78327A64" w:rsidR="00FA794F" w:rsidRPr="005571AD" w:rsidRDefault="00A83A95" w:rsidP="00A83A95">
          <w:pPr>
            <w:spacing w:after="0" w:line="360" w:lineRule="auto"/>
            <w:ind w:right="1"/>
            <w:jc w:val="center"/>
            <w:rPr>
              <w:lang w:bidi="pt-BR"/>
            </w:rPr>
          </w:pPr>
          <w:r w:rsidRPr="00A83A95">
            <w:rPr>
              <w:noProof/>
            </w:rPr>
            <w:drawing>
              <wp:inline distT="0" distB="0" distL="0" distR="0" wp14:anchorId="438E3A60" wp14:editId="77D7FEDE">
                <wp:extent cx="110143" cy="134620"/>
                <wp:effectExtent l="0" t="0" r="4445" b="0"/>
                <wp:docPr id="319042990" name="Imagem 3190429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6"/>
                        <a:stretch>
                          <a:fillRect/>
                        </a:stretch>
                      </pic:blipFill>
                      <pic:spPr>
                        <a:xfrm flipH="1">
                          <a:off x="0" y="0"/>
                          <a:ext cx="116855" cy="14282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="005571AD">
            <w:t xml:space="preserve"> </w:t>
          </w:r>
          <w:r w:rsidR="00FA794F" w:rsidRPr="005571AD">
            <w:t>R. Rui de Morais Apocalipse - Jd. do Tiro - São Paulo - SP</w:t>
          </w:r>
        </w:p>
      </w:tc>
    </w:tr>
  </w:tbl>
  <w:p w14:paraId="5C709224" w14:textId="77777777" w:rsidR="00FA794F" w:rsidRDefault="00FA794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73C0F4" w14:textId="77777777" w:rsidR="002E4A25" w:rsidRDefault="002E4A25" w:rsidP="00CE6F6F">
      <w:pPr>
        <w:spacing w:after="0" w:line="240" w:lineRule="auto"/>
      </w:pPr>
      <w:r>
        <w:separator/>
      </w:r>
    </w:p>
  </w:footnote>
  <w:footnote w:type="continuationSeparator" w:id="0">
    <w:p w14:paraId="7B968EB6" w14:textId="77777777" w:rsidR="002E4A25" w:rsidRDefault="002E4A25" w:rsidP="00CE6F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alt="Ícone&#10;&#10;Descrição gerada automaticamente" style="width:55.7pt;height:48.25pt;flip:x;visibility:visible;mso-wrap-style:square" o:bullet="t">
        <v:imagedata r:id="rId1" o:title="Ícone&#10;&#10;Descrição gerada automaticamente"/>
      </v:shape>
    </w:pict>
  </w:numPicBullet>
  <w:abstractNum w:abstractNumId="0" w15:restartNumberingAfterBreak="0">
    <w:nsid w:val="084C08DD"/>
    <w:multiLevelType w:val="hybridMultilevel"/>
    <w:tmpl w:val="7F741F64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287775B"/>
    <w:multiLevelType w:val="multilevel"/>
    <w:tmpl w:val="7E88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203051E"/>
    <w:multiLevelType w:val="hybridMultilevel"/>
    <w:tmpl w:val="059A28D4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995CDB"/>
    <w:multiLevelType w:val="hybridMultilevel"/>
    <w:tmpl w:val="F95CC41A"/>
    <w:lvl w:ilvl="0" w:tplc="B7A480C2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CF2C7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5D004AF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07C878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D5EEB5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74E30D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D38AC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6D8337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84E424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6F962347"/>
    <w:multiLevelType w:val="hybridMultilevel"/>
    <w:tmpl w:val="1F50A720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913F73"/>
    <w:multiLevelType w:val="hybridMultilevel"/>
    <w:tmpl w:val="DC3C6D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E637321"/>
    <w:multiLevelType w:val="hybridMultilevel"/>
    <w:tmpl w:val="D1F065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5297169">
    <w:abstractNumId w:val="1"/>
  </w:num>
  <w:num w:numId="2" w16cid:durableId="496578779">
    <w:abstractNumId w:val="0"/>
  </w:num>
  <w:num w:numId="3" w16cid:durableId="1370371108">
    <w:abstractNumId w:val="6"/>
  </w:num>
  <w:num w:numId="4" w16cid:durableId="1914972982">
    <w:abstractNumId w:val="5"/>
  </w:num>
  <w:num w:numId="5" w16cid:durableId="885146991">
    <w:abstractNumId w:val="3"/>
  </w:num>
  <w:num w:numId="6" w16cid:durableId="1590963067">
    <w:abstractNumId w:val="2"/>
  </w:num>
  <w:num w:numId="7" w16cid:durableId="59548557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F3D"/>
    <w:rsid w:val="0000077C"/>
    <w:rsid w:val="00000898"/>
    <w:rsid w:val="00002A93"/>
    <w:rsid w:val="00051634"/>
    <w:rsid w:val="000C6A40"/>
    <w:rsid w:val="000E1FF7"/>
    <w:rsid w:val="000E5F0C"/>
    <w:rsid w:val="000F688A"/>
    <w:rsid w:val="00102F66"/>
    <w:rsid w:val="00103499"/>
    <w:rsid w:val="001751B4"/>
    <w:rsid w:val="0018378C"/>
    <w:rsid w:val="001C260C"/>
    <w:rsid w:val="00267A26"/>
    <w:rsid w:val="00280458"/>
    <w:rsid w:val="00292A40"/>
    <w:rsid w:val="002A0170"/>
    <w:rsid w:val="002E4A25"/>
    <w:rsid w:val="002F33D0"/>
    <w:rsid w:val="002F3DB9"/>
    <w:rsid w:val="00325B6E"/>
    <w:rsid w:val="003A7C40"/>
    <w:rsid w:val="003C7DEA"/>
    <w:rsid w:val="003D5B66"/>
    <w:rsid w:val="00422B01"/>
    <w:rsid w:val="004340DB"/>
    <w:rsid w:val="00450C6A"/>
    <w:rsid w:val="00484AA7"/>
    <w:rsid w:val="004C4C0E"/>
    <w:rsid w:val="004C59B8"/>
    <w:rsid w:val="004D5547"/>
    <w:rsid w:val="004E4B08"/>
    <w:rsid w:val="004F209A"/>
    <w:rsid w:val="004F2D41"/>
    <w:rsid w:val="00530CE5"/>
    <w:rsid w:val="005366F7"/>
    <w:rsid w:val="005571AD"/>
    <w:rsid w:val="00570F02"/>
    <w:rsid w:val="00596FCF"/>
    <w:rsid w:val="005A4222"/>
    <w:rsid w:val="005B4219"/>
    <w:rsid w:val="005D34BA"/>
    <w:rsid w:val="005D6666"/>
    <w:rsid w:val="005F60DF"/>
    <w:rsid w:val="005F68BD"/>
    <w:rsid w:val="00601DB4"/>
    <w:rsid w:val="0061718A"/>
    <w:rsid w:val="00653150"/>
    <w:rsid w:val="00675DE5"/>
    <w:rsid w:val="0069504D"/>
    <w:rsid w:val="006A5D9A"/>
    <w:rsid w:val="006A5E72"/>
    <w:rsid w:val="006B48F5"/>
    <w:rsid w:val="00703713"/>
    <w:rsid w:val="00710C03"/>
    <w:rsid w:val="00710F4B"/>
    <w:rsid w:val="00724622"/>
    <w:rsid w:val="00753A11"/>
    <w:rsid w:val="0077318A"/>
    <w:rsid w:val="007823C6"/>
    <w:rsid w:val="007C2944"/>
    <w:rsid w:val="007F5D0E"/>
    <w:rsid w:val="00802339"/>
    <w:rsid w:val="00802B08"/>
    <w:rsid w:val="0081066F"/>
    <w:rsid w:val="008203FE"/>
    <w:rsid w:val="0082628B"/>
    <w:rsid w:val="008349E1"/>
    <w:rsid w:val="00837DC0"/>
    <w:rsid w:val="008517B9"/>
    <w:rsid w:val="00857A00"/>
    <w:rsid w:val="00871195"/>
    <w:rsid w:val="008815FF"/>
    <w:rsid w:val="008D1F02"/>
    <w:rsid w:val="00913C1F"/>
    <w:rsid w:val="00921415"/>
    <w:rsid w:val="009369F4"/>
    <w:rsid w:val="00964360"/>
    <w:rsid w:val="009649FD"/>
    <w:rsid w:val="009752CF"/>
    <w:rsid w:val="00982753"/>
    <w:rsid w:val="00996068"/>
    <w:rsid w:val="009C6DF4"/>
    <w:rsid w:val="009D24D8"/>
    <w:rsid w:val="009D6720"/>
    <w:rsid w:val="009E0E86"/>
    <w:rsid w:val="009F0F86"/>
    <w:rsid w:val="00A006E5"/>
    <w:rsid w:val="00A032A2"/>
    <w:rsid w:val="00A13526"/>
    <w:rsid w:val="00A37EA8"/>
    <w:rsid w:val="00A43D4C"/>
    <w:rsid w:val="00A51153"/>
    <w:rsid w:val="00A83A95"/>
    <w:rsid w:val="00A872FF"/>
    <w:rsid w:val="00A913E9"/>
    <w:rsid w:val="00AD7273"/>
    <w:rsid w:val="00B22086"/>
    <w:rsid w:val="00B8662E"/>
    <w:rsid w:val="00B96D8D"/>
    <w:rsid w:val="00BA7812"/>
    <w:rsid w:val="00C506E0"/>
    <w:rsid w:val="00C81422"/>
    <w:rsid w:val="00C8719E"/>
    <w:rsid w:val="00CC5EAF"/>
    <w:rsid w:val="00CE6F6F"/>
    <w:rsid w:val="00CF543E"/>
    <w:rsid w:val="00D31F3D"/>
    <w:rsid w:val="00D74BEC"/>
    <w:rsid w:val="00D80E89"/>
    <w:rsid w:val="00DA0E61"/>
    <w:rsid w:val="00DF69E1"/>
    <w:rsid w:val="00E0522A"/>
    <w:rsid w:val="00E10F93"/>
    <w:rsid w:val="00E11CDF"/>
    <w:rsid w:val="00E1555F"/>
    <w:rsid w:val="00E301DF"/>
    <w:rsid w:val="00E451EC"/>
    <w:rsid w:val="00E84EB5"/>
    <w:rsid w:val="00E966AA"/>
    <w:rsid w:val="00EA046F"/>
    <w:rsid w:val="00ED1B5F"/>
    <w:rsid w:val="00EF3241"/>
    <w:rsid w:val="00F02BD2"/>
    <w:rsid w:val="00F65859"/>
    <w:rsid w:val="00F8023F"/>
    <w:rsid w:val="00F85EC3"/>
    <w:rsid w:val="00FA794F"/>
    <w:rsid w:val="00FB2B0A"/>
    <w:rsid w:val="00FE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5EB2C0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 w:unhideWhenUsed="1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150"/>
    <w:pPr>
      <w:spacing w:after="80" w:line="288" w:lineRule="auto"/>
      <w:ind w:right="2160"/>
    </w:pPr>
    <w:rPr>
      <w:rFonts w:ascii="Segoe UI" w:eastAsiaTheme="minorEastAsia" w:hAnsi="Segoe UI"/>
      <w:color w:val="000000" w:themeColor="text1"/>
      <w:kern w:val="0"/>
      <w:sz w:val="18"/>
      <w:szCs w:val="22"/>
      <w:lang w:eastAsia="ja-JP"/>
      <w14:ligatures w14:val="none"/>
    </w:rPr>
  </w:style>
  <w:style w:type="paragraph" w:styleId="Ttulo1">
    <w:name w:val="heading 1"/>
    <w:basedOn w:val="Normal"/>
    <w:link w:val="Ttulo1Char"/>
    <w:uiPriority w:val="9"/>
    <w:qFormat/>
    <w:rsid w:val="002A0170"/>
    <w:pPr>
      <w:pBdr>
        <w:bottom w:val="single" w:sz="4" w:space="1" w:color="auto"/>
      </w:pBdr>
      <w:spacing w:before="240"/>
      <w:outlineLvl w:val="0"/>
    </w:pPr>
    <w:rPr>
      <w:caps/>
      <w:color w:val="auto"/>
      <w:spacing w:val="30"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rsid w:val="00D31F3D"/>
    <w:pPr>
      <w:keepNext/>
      <w:keepLines/>
      <w:spacing w:before="40" w:after="0"/>
      <w:outlineLvl w:val="1"/>
    </w:pPr>
    <w:rPr>
      <w:rFonts w:ascii="Segoe UI Semibold" w:eastAsiaTheme="majorEastAsia" w:hAnsi="Segoe UI Semibold" w:cstheme="majorBidi"/>
      <w:szCs w:val="26"/>
    </w:rPr>
  </w:style>
  <w:style w:type="paragraph" w:styleId="Ttulo3">
    <w:name w:val="heading 3"/>
    <w:basedOn w:val="Normal"/>
    <w:next w:val="Normal"/>
    <w:link w:val="Ttulo3Char"/>
    <w:uiPriority w:val="9"/>
    <w:qFormat/>
    <w:rsid w:val="003A7C40"/>
    <w:pPr>
      <w:tabs>
        <w:tab w:val="right" w:pos="9360"/>
      </w:tabs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har">
    <w:name w:val="Título 3 Char"/>
    <w:basedOn w:val="Fontepargpadro"/>
    <w:link w:val="Ttulo3"/>
    <w:uiPriority w:val="9"/>
    <w:rsid w:val="003A7C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Ttulo">
    <w:name w:val="Title"/>
    <w:basedOn w:val="Normal"/>
    <w:link w:val="TtuloChar"/>
    <w:uiPriority w:val="1"/>
    <w:qFormat/>
    <w:rsid w:val="00D31F3D"/>
    <w:pPr>
      <w:shd w:val="clear" w:color="auto" w:fill="FFFFFF" w:themeFill="background1"/>
      <w:tabs>
        <w:tab w:val="center" w:pos="4680"/>
      </w:tabs>
      <w:spacing w:after="120"/>
      <w:ind w:right="0"/>
      <w:contextualSpacing/>
    </w:pPr>
    <w:rPr>
      <w:rFonts w:eastAsiaTheme="majorEastAsia" w:cs="Times New Roman (Headings CS)"/>
      <w:color w:val="auto"/>
      <w:kern w:val="28"/>
      <w:sz w:val="52"/>
      <w:szCs w:val="48"/>
      <w:shd w:val="clear" w:color="auto" w:fill="FFFFFF" w:themeFill="background1"/>
    </w:rPr>
  </w:style>
  <w:style w:type="character" w:customStyle="1" w:styleId="TtuloChar">
    <w:name w:val="Título Char"/>
    <w:basedOn w:val="Fontepargpadro"/>
    <w:link w:val="Ttulo"/>
    <w:uiPriority w:val="1"/>
    <w:rsid w:val="00D31F3D"/>
    <w:rPr>
      <w:rFonts w:ascii="Segoe UI" w:eastAsiaTheme="majorEastAsia" w:hAnsi="Segoe UI" w:cs="Times New Roman (Headings CS)"/>
      <w:kern w:val="28"/>
      <w:sz w:val="52"/>
      <w:szCs w:val="48"/>
      <w:shd w:val="clear" w:color="auto" w:fill="FFFFFF" w:themeFill="background1"/>
      <w:lang w:eastAsia="ja-JP"/>
      <w14:ligatures w14:val="none"/>
    </w:rPr>
  </w:style>
  <w:style w:type="character" w:customStyle="1" w:styleId="Ttulo1Char">
    <w:name w:val="Título 1 Char"/>
    <w:basedOn w:val="Fontepargpadro"/>
    <w:link w:val="Ttulo1"/>
    <w:uiPriority w:val="9"/>
    <w:rsid w:val="002A0170"/>
    <w:rPr>
      <w:rFonts w:ascii="Segoe UI" w:eastAsiaTheme="minorEastAsia" w:hAnsi="Segoe UI"/>
      <w:caps/>
      <w:spacing w:val="30"/>
      <w:kern w:val="0"/>
      <w:sz w:val="20"/>
      <w:szCs w:val="22"/>
      <w:lang w:eastAsia="ja-JP"/>
      <w14:ligatures w14:val="none"/>
    </w:rPr>
  </w:style>
  <w:style w:type="table" w:styleId="TabelaSimples4">
    <w:name w:val="Plain Table 4"/>
    <w:basedOn w:val="Tabelanormal"/>
    <w:uiPriority w:val="44"/>
    <w:rsid w:val="00102F66"/>
    <w:pPr>
      <w:spacing w:after="80" w:line="288" w:lineRule="auto"/>
    </w:pPr>
    <w:rPr>
      <w:rFonts w:eastAsiaTheme="minorEastAsia"/>
      <w:color w:val="000000" w:themeColor="text1"/>
      <w:kern w:val="0"/>
      <w:sz w:val="22"/>
      <w:szCs w:val="22"/>
      <w:lang w:eastAsia="ja-JP"/>
      <w14:ligatures w14:val="none"/>
    </w:rPr>
    <w:tblPr>
      <w:tblStyleRowBandSize w:val="1"/>
      <w:tblStyleColBandSize w:val="1"/>
      <w:tblCellMar>
        <w:top w:w="144" w:type="dxa"/>
        <w:left w:w="0" w:type="dxa"/>
        <w:bottom w:w="72" w:type="dxa"/>
        <w:right w:w="115" w:type="dxa"/>
      </w:tblCellMar>
    </w:tblPr>
    <w:tblStylePr w:type="firstRow">
      <w:rPr>
        <w:b w:val="0"/>
        <w:bCs/>
        <w:i w:val="0"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2Char">
    <w:name w:val="Título 2 Char"/>
    <w:basedOn w:val="Fontepargpadro"/>
    <w:link w:val="Ttulo2"/>
    <w:uiPriority w:val="9"/>
    <w:rsid w:val="00D31F3D"/>
    <w:rPr>
      <w:rFonts w:ascii="Segoe UI Semibold" w:eastAsiaTheme="majorEastAsia" w:hAnsi="Segoe UI Semibold" w:cstheme="majorBidi"/>
      <w:color w:val="000000" w:themeColor="text1"/>
      <w:kern w:val="0"/>
      <w:sz w:val="20"/>
      <w:szCs w:val="26"/>
      <w:lang w:eastAsia="ja-JP"/>
      <w14:ligatures w14:val="none"/>
    </w:rPr>
  </w:style>
  <w:style w:type="paragraph" w:styleId="Data">
    <w:name w:val="Date"/>
    <w:basedOn w:val="Normal"/>
    <w:next w:val="Normal"/>
    <w:link w:val="DataChar"/>
    <w:uiPriority w:val="99"/>
    <w:semiHidden/>
    <w:qFormat/>
    <w:rsid w:val="00102F66"/>
    <w:rPr>
      <w:i/>
    </w:rPr>
  </w:style>
  <w:style w:type="character" w:customStyle="1" w:styleId="DataChar">
    <w:name w:val="Data Char"/>
    <w:basedOn w:val="Fontepargpadro"/>
    <w:link w:val="Data"/>
    <w:uiPriority w:val="99"/>
    <w:semiHidden/>
    <w:rsid w:val="00710C03"/>
    <w:rPr>
      <w:rFonts w:eastAsiaTheme="minorEastAsia"/>
      <w:i/>
      <w:color w:val="000000" w:themeColor="text1"/>
      <w:kern w:val="0"/>
      <w:sz w:val="20"/>
      <w:szCs w:val="22"/>
      <w:lang w:eastAsia="ja-JP"/>
      <w14:ligatures w14:val="none"/>
    </w:rPr>
  </w:style>
  <w:style w:type="character" w:styleId="TextodoEspaoReservado">
    <w:name w:val="Placeholder Text"/>
    <w:basedOn w:val="Fontepargpadro"/>
    <w:uiPriority w:val="99"/>
    <w:semiHidden/>
    <w:rsid w:val="005F60DF"/>
    <w:rPr>
      <w:color w:val="808080"/>
    </w:rPr>
  </w:style>
  <w:style w:type="paragraph" w:styleId="SemEspaamento">
    <w:name w:val="No Spacing"/>
    <w:uiPriority w:val="1"/>
    <w:semiHidden/>
    <w:qFormat/>
    <w:rsid w:val="000C6A40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Cabealho">
    <w:name w:val="header"/>
    <w:basedOn w:val="Normal"/>
    <w:link w:val="Cabealho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paragraph" w:styleId="Rodap">
    <w:name w:val="footer"/>
    <w:basedOn w:val="Normal"/>
    <w:link w:val="RodapChar"/>
    <w:uiPriority w:val="99"/>
    <w:semiHidden/>
    <w:rsid w:val="00CE6F6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710C03"/>
    <w:rPr>
      <w:rFonts w:eastAsiaTheme="minorEastAsia"/>
      <w:color w:val="000000" w:themeColor="text1"/>
      <w:kern w:val="0"/>
      <w:sz w:val="20"/>
      <w:szCs w:val="22"/>
      <w:lang w:eastAsia="ja-JP"/>
      <w14:ligatures w14:val="none"/>
    </w:rPr>
  </w:style>
  <w:style w:type="table" w:styleId="Tabelacomgrade">
    <w:name w:val="Table Grid"/>
    <w:basedOn w:val="Tabelanormal"/>
    <w:uiPriority w:val="39"/>
    <w:rsid w:val="001034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spaodeTabela">
    <w:name w:val="Espaço de Tabela"/>
    <w:basedOn w:val="Normal"/>
    <w:semiHidden/>
    <w:qFormat/>
    <w:rsid w:val="00103499"/>
    <w:rPr>
      <w:sz w:val="10"/>
    </w:rPr>
  </w:style>
  <w:style w:type="paragraph" w:customStyle="1" w:styleId="Contato">
    <w:name w:val="Contato"/>
    <w:basedOn w:val="Normal"/>
    <w:qFormat/>
    <w:rsid w:val="003A7C40"/>
    <w:pPr>
      <w:tabs>
        <w:tab w:val="center" w:pos="4680"/>
      </w:tabs>
      <w:ind w:right="0"/>
      <w:jc w:val="center"/>
    </w:pPr>
    <w:rPr>
      <w:color w:val="auto"/>
    </w:rPr>
  </w:style>
  <w:style w:type="table" w:styleId="TabeladeGradeClara">
    <w:name w:val="Grid Table Light"/>
    <w:basedOn w:val="Tabelanormal"/>
    <w:uiPriority w:val="40"/>
    <w:rsid w:val="007F5D0E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notion-enable-hover">
    <w:name w:val="notion-enable-hover"/>
    <w:basedOn w:val="Fontepargpadro"/>
    <w:rsid w:val="001C260C"/>
  </w:style>
  <w:style w:type="paragraph" w:styleId="NormalWeb">
    <w:name w:val="Normal (Web)"/>
    <w:basedOn w:val="Normal"/>
    <w:uiPriority w:val="99"/>
    <w:semiHidden/>
    <w:unhideWhenUsed/>
    <w:rsid w:val="009D6720"/>
    <w:pPr>
      <w:spacing w:before="100" w:beforeAutospacing="1" w:after="100" w:afterAutospacing="1" w:line="240" w:lineRule="auto"/>
      <w:ind w:right="0"/>
    </w:pPr>
    <w:rPr>
      <w:rFonts w:ascii="Times New Roman" w:eastAsia="Times New Roman" w:hAnsi="Times New Roman" w:cs="Times New Roman"/>
      <w:color w:val="auto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semiHidden/>
    <w:qFormat/>
    <w:rsid w:val="009D6720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3D5B6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1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821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0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15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81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3039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6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9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7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5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9.png"/><Relationship Id="rId2" Type="http://schemas.openxmlformats.org/officeDocument/2006/relationships/image" Target="media/image8.png"/><Relationship Id="rId1" Type="http://schemas.openxmlformats.org/officeDocument/2006/relationships/image" Target="media/image7.png"/><Relationship Id="rId6" Type="http://schemas.openxmlformats.org/officeDocument/2006/relationships/image" Target="media/image12.png"/><Relationship Id="rId5" Type="http://schemas.openxmlformats.org/officeDocument/2006/relationships/image" Target="media/image11.png"/><Relationship Id="rId4" Type="http://schemas.openxmlformats.org/officeDocument/2006/relationships/image" Target="media/image10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ton\AppData\Roaming\Microsoft\Templates\Curr&#237;culo%20b&#225;sico%20de%20RH%20para%20AT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ustom 83">
      <a:majorFont>
        <a:latin typeface="Gill Sans MT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8AD719C611C944B97EA995374942C12" ma:contentTypeVersion="11" ma:contentTypeDescription="Crear nuevo documento." ma:contentTypeScope="" ma:versionID="263725433e069dab5493f0a82421ce69">
  <xsd:schema xmlns:xsd="http://www.w3.org/2001/XMLSchema" xmlns:xs="http://www.w3.org/2001/XMLSchema" xmlns:p="http://schemas.microsoft.com/office/2006/metadata/properties" xmlns:ns3="6745fe0c-ad7a-4617-a8ca-e6134a19140c" xmlns:ns4="ee60325f-ca2b-4158-9c43-9a41039b3d97" targetNamespace="http://schemas.microsoft.com/office/2006/metadata/properties" ma:root="true" ma:fieldsID="96afa8ca5a75e8fcc7887517df59cde0" ns3:_="" ns4:_="">
    <xsd:import namespace="6745fe0c-ad7a-4617-a8ca-e6134a19140c"/>
    <xsd:import namespace="ee60325f-ca2b-4158-9c43-9a41039b3d9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45fe0c-ad7a-4617-a8ca-e6134a19140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60325f-ca2b-4158-9c43-9a41039b3d97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7BC0D-6EAC-4652-ABF4-4BF19657B97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7A40627-DF93-40EE-99BE-E45B9B847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45fe0c-ad7a-4617-a8ca-e6134a19140c"/>
    <ds:schemaRef ds:uri="ee60325f-ca2b-4158-9c43-9a41039b3d9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A746FB5-EEF2-4EB7-81F3-9E92166DF16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D166F14D-557D-424E-9636-D42330ECA826}">
  <ds:schemaRefs>
    <ds:schemaRef ds:uri="http://schemas.microsoft.com/office/2006/metadata/properties"/>
    <ds:schemaRef ds:uri="http://schemas.microsoft.com/office/infopath/2007/PartnerControl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Currículo básico de RH para ATS</Template>
  <TotalTime>0</TotalTime>
  <Pages>2</Pages>
  <Words>507</Words>
  <Characters>2738</Characters>
  <Application>Microsoft Office Word</Application>
  <DocSecurity>0</DocSecurity>
  <Lines>22</Lines>
  <Paragraphs>6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Headings</vt:lpstr>
      </vt:variant>
      <vt:variant>
        <vt:i4>13</vt:i4>
      </vt:variant>
    </vt:vector>
  </HeadingPairs>
  <TitlesOfParts>
    <vt:vector size="15" baseType="lpstr">
      <vt:lpstr/>
      <vt:lpstr/>
      <vt:lpstr>&lt;OBJECTIVE&gt; </vt:lpstr>
      <vt:lpstr>&lt;EXPERIENCE&gt; </vt:lpstr>
      <vt:lpstr>    &lt;Chief Human Resources Officer&gt;</vt:lpstr>
      <vt:lpstr>        &lt;Olson Harris Ltd. | Seattle, WA&gt;	&lt;Feb 20XX – Jan 20XX&gt;</vt:lpstr>
      <vt:lpstr>    &lt;Supervisor - Human Resources&gt;</vt:lpstr>
      <vt:lpstr>        &lt;Olson Harris Ltd. | Seattle, WA&gt; 	&lt;Jul 20XX – Jun 20XX&gt;</vt:lpstr>
      <vt:lpstr>&lt;EDUCATION&gt;</vt:lpstr>
      <vt:lpstr>    &lt;Human Resources&gt; </vt:lpstr>
      <vt:lpstr>        &lt;Glennwood University | Redmond, WA&gt;	&lt;Jun 20XX&gt;</vt:lpstr>
      <vt:lpstr>&lt;Communication&gt;</vt:lpstr>
      <vt:lpstr>&lt;LEADERSHIP&gt;</vt:lpstr>
      <vt:lpstr>&lt;REFERENCES&gt;</vt:lpstr>
      <vt:lpstr>    &lt;Briana Hernandez&gt;</vt:lpstr>
    </vt:vector>
  </TitlesOfParts>
  <Company/>
  <LinksUpToDate>false</LinksUpToDate>
  <CharactersWithSpaces>3239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2023-08-01T02:40:00Z</dcterms:created>
  <dcterms:modified xsi:type="dcterms:W3CDTF">2023-08-02T19:47:00Z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0x010100E8AD719C611C944B97EA995374942C12</vt:lpwstr>
  </property>
</Properties>
</file>